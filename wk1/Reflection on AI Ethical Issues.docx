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99937" w14:textId="77777777" w:rsidR="00E81978" w:rsidRDefault="005B7138">
      <w:pPr>
        <w:pStyle w:val="Title"/>
      </w:pPr>
      <w:sdt>
        <w:sdtPr>
          <w:alias w:val="Title:"/>
          <w:tag w:val="Title:"/>
          <w:id w:val="726351117"/>
          <w:placeholder>
            <w:docPart w:val="76AA37E5BD29074F9BE064485B3D2F6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A29A1">
            <w:t>Reflection on AI Ethical Issues</w:t>
          </w:r>
        </w:sdtContent>
      </w:sdt>
    </w:p>
    <w:p w14:paraId="69679896" w14:textId="77777777" w:rsidR="00B823AA" w:rsidRDefault="00FA29A1" w:rsidP="00B823AA">
      <w:pPr>
        <w:pStyle w:val="Title2"/>
      </w:pPr>
      <w:proofErr w:type="spellStart"/>
      <w:r>
        <w:t>Y</w:t>
      </w:r>
      <w:r>
        <w:rPr>
          <w:rFonts w:hint="eastAsia"/>
          <w:lang w:eastAsia="zh-CN"/>
        </w:rPr>
        <w:t>u</w:t>
      </w:r>
      <w:r>
        <w:rPr>
          <w:lang w:eastAsia="zh-CN"/>
        </w:rPr>
        <w:t>qi</w:t>
      </w:r>
      <w:proofErr w:type="spellEnd"/>
      <w:r>
        <w:rPr>
          <w:lang w:eastAsia="zh-CN"/>
        </w:rPr>
        <w:t xml:space="preserve"> Cao</w:t>
      </w:r>
    </w:p>
    <w:p w14:paraId="4655A8E1" w14:textId="77777777" w:rsidR="00E81978" w:rsidRDefault="00FA29A1" w:rsidP="00B823AA">
      <w:pPr>
        <w:pStyle w:val="Title2"/>
      </w:pPr>
      <w:r>
        <w:t>Monroe College</w:t>
      </w:r>
    </w:p>
    <w:sdt>
      <w:sdtPr>
        <w:alias w:val="Author Note:"/>
        <w:tag w:val="Author Note:"/>
        <w:id w:val="266668659"/>
        <w:placeholder>
          <w:docPart w:val="089800260960CC4C8B225E7CEB12D212"/>
        </w:placeholder>
        <w:temporary/>
        <w:showingPlcHdr/>
        <w15:appearance w15:val="hidden"/>
      </w:sdtPr>
      <w:sdtEndPr/>
      <w:sdtContent>
        <w:p w14:paraId="5F3C9947" w14:textId="77777777" w:rsidR="00E81978" w:rsidRDefault="005D3A03">
          <w:pPr>
            <w:pStyle w:val="Title"/>
          </w:pPr>
          <w:r>
            <w:t>Author Note</w:t>
          </w:r>
        </w:p>
      </w:sdtContent>
    </w:sdt>
    <w:p w14:paraId="32D114F5" w14:textId="77777777" w:rsidR="00E81978" w:rsidRDefault="00FA29A1" w:rsidP="00B823AA">
      <w:pPr>
        <w:pStyle w:val="Title2"/>
      </w:pPr>
      <w:r>
        <w:t>Presented for CS 650 Artificial Intelligence</w:t>
      </w:r>
    </w:p>
    <w:p w14:paraId="1A1DBE84" w14:textId="77777777" w:rsidR="00E81978" w:rsidRDefault="00E81978"/>
    <w:p w14:paraId="02229AAF" w14:textId="77777777" w:rsidR="00E81978" w:rsidRDefault="005B7138">
      <w:pPr>
        <w:pStyle w:val="SectionTitle"/>
      </w:pPr>
      <w:sdt>
        <w:sdtPr>
          <w:alias w:val="Section title:"/>
          <w:tag w:val="Section title:"/>
          <w:id w:val="984196707"/>
          <w:placeholder>
            <w:docPart w:val="EB064DC211333C4585194B4D08DEC51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A29A1">
            <w:t>Reflection on AI Ethical Issues</w:t>
          </w:r>
        </w:sdtContent>
      </w:sdt>
    </w:p>
    <w:p w14:paraId="0494DF0E" w14:textId="3DB01329" w:rsidR="00E81978" w:rsidRDefault="00300A38">
      <w:r>
        <w:t xml:space="preserve">Artificial Intelligence (AI) has become popular these days as the technology grows fast. Its application includes automatic vehicles, entertaining robots, optimizing logistics, etc. Since it’s an emerging technology, there is no existing laws related to it. Therefore, it is commonly agreed that the ethics and risk analysis of AI should be discussed. </w:t>
      </w:r>
      <w:r w:rsidR="00871169">
        <w:t>(</w:t>
      </w:r>
      <w:proofErr w:type="spellStart"/>
      <w:r w:rsidR="00871169">
        <w:t>Bossmann</w:t>
      </w:r>
      <w:proofErr w:type="spellEnd"/>
      <w:r w:rsidR="00871169">
        <w:t xml:space="preserve"> 2016)</w:t>
      </w:r>
    </w:p>
    <w:p w14:paraId="26DBE00A" w14:textId="6FD2543E" w:rsidR="004C6B00" w:rsidRDefault="004C6B00">
      <w:pPr>
        <w:rPr>
          <w:lang w:eastAsia="zh-CN"/>
        </w:rPr>
      </w:pPr>
      <w:r>
        <w:t xml:space="preserve">There are several questions proposed about ethical issues related to AI. For instance, machine learning models are trained based on existing database. If the existing data used to train the model are biased, the resulting model could be biased. There is not a perfect way to eliminate the biased model if we don’t have </w:t>
      </w:r>
      <w:r>
        <w:rPr>
          <w:rFonts w:hint="eastAsia"/>
          <w:lang w:eastAsia="zh-CN"/>
        </w:rPr>
        <w:t>a</w:t>
      </w:r>
      <w:r>
        <w:rPr>
          <w:lang w:eastAsia="zh-CN"/>
        </w:rPr>
        <w:t xml:space="preserve">dequate </w:t>
      </w:r>
      <w:r w:rsidR="00B42E6A">
        <w:rPr>
          <w:lang w:eastAsia="zh-CN"/>
        </w:rPr>
        <w:t xml:space="preserve">unbiased </w:t>
      </w:r>
      <w:r>
        <w:rPr>
          <w:lang w:eastAsia="zh-CN"/>
        </w:rPr>
        <w:t>data.</w:t>
      </w:r>
      <w:r w:rsidR="001B658C">
        <w:rPr>
          <w:lang w:eastAsia="zh-CN"/>
        </w:rPr>
        <w:t xml:space="preserve"> Besides that, there is no law related to AI’s safety and security issue. What if users’ privacy and data got leak? Who will be in charge of the outcome?</w:t>
      </w:r>
    </w:p>
    <w:p w14:paraId="26A4D2BE" w14:textId="502F7B7A" w:rsidR="004C6B00" w:rsidRDefault="004C6B00">
      <w:pPr>
        <w:rPr>
          <w:lang w:eastAsia="zh-CN"/>
        </w:rPr>
      </w:pPr>
      <w:r>
        <w:rPr>
          <w:lang w:eastAsia="zh-CN"/>
        </w:rPr>
        <w:t xml:space="preserve">Another question </w:t>
      </w:r>
      <w:r w:rsidR="004F2356">
        <w:rPr>
          <w:lang w:eastAsia="zh-CN"/>
        </w:rPr>
        <w:t xml:space="preserve">that has been controversial </w:t>
      </w:r>
      <w:r>
        <w:rPr>
          <w:lang w:eastAsia="zh-CN"/>
        </w:rPr>
        <w:t xml:space="preserve">is that, is it ethical to have relationship with AI character? </w:t>
      </w:r>
      <w:r w:rsidR="001B658C">
        <w:rPr>
          <w:lang w:eastAsia="zh-CN"/>
        </w:rPr>
        <w:t xml:space="preserve">In Japan, there is a famous AI </w:t>
      </w:r>
      <w:r w:rsidR="004F2356">
        <w:rPr>
          <w:lang w:eastAsia="zh-CN"/>
        </w:rPr>
        <w:t xml:space="preserve">hologram </w:t>
      </w:r>
      <w:r w:rsidR="001B658C">
        <w:rPr>
          <w:lang w:eastAsia="zh-CN"/>
        </w:rPr>
        <w:t xml:space="preserve">character called Hatsune </w:t>
      </w:r>
      <w:proofErr w:type="spellStart"/>
      <w:r w:rsidR="001B658C">
        <w:rPr>
          <w:lang w:eastAsia="zh-CN"/>
        </w:rPr>
        <w:t>Miku</w:t>
      </w:r>
      <w:proofErr w:type="spellEnd"/>
      <w:r w:rsidR="001B658C">
        <w:rPr>
          <w:lang w:eastAsia="zh-CN"/>
        </w:rPr>
        <w:t xml:space="preserve">. She is well-known for its cute figure and sweet sound. A Japanese man named Akihiko Kondo declaimed marriage with Hatsune </w:t>
      </w:r>
      <w:proofErr w:type="spellStart"/>
      <w:r w:rsidR="004F2356">
        <w:rPr>
          <w:lang w:eastAsia="zh-CN"/>
        </w:rPr>
        <w:t>Miku</w:t>
      </w:r>
      <w:proofErr w:type="spellEnd"/>
      <w:r w:rsidR="004F2356">
        <w:rPr>
          <w:lang w:eastAsia="zh-CN"/>
        </w:rPr>
        <w:t xml:space="preserve">. </w:t>
      </w:r>
      <w:r w:rsidR="004846CF">
        <w:rPr>
          <w:lang w:eastAsia="zh-CN"/>
        </w:rPr>
        <w:t>(</w:t>
      </w:r>
      <w:r w:rsidR="004846CF">
        <w:t>DW Documentary</w:t>
      </w:r>
      <w:r w:rsidR="004846CF">
        <w:t xml:space="preserve">, </w:t>
      </w:r>
      <w:r w:rsidR="004846CF">
        <w:t>2019)</w:t>
      </w:r>
      <w:r w:rsidR="004846CF">
        <w:t xml:space="preserve"> </w:t>
      </w:r>
      <w:r w:rsidR="004F2356">
        <w:rPr>
          <w:lang w:eastAsia="zh-CN"/>
        </w:rPr>
        <w:t>There is no existing law about marriage</w:t>
      </w:r>
      <w:r w:rsidR="001B658C">
        <w:rPr>
          <w:lang w:eastAsia="zh-CN"/>
        </w:rPr>
        <w:t xml:space="preserve"> </w:t>
      </w:r>
      <w:r w:rsidR="004F2356">
        <w:rPr>
          <w:lang w:eastAsia="zh-CN"/>
        </w:rPr>
        <w:t>with a hologram</w:t>
      </w:r>
      <w:r w:rsidR="003F42B9">
        <w:rPr>
          <w:lang w:eastAsia="zh-CN"/>
        </w:rPr>
        <w:t xml:space="preserve"> character</w:t>
      </w:r>
      <w:r w:rsidR="004F2356">
        <w:rPr>
          <w:lang w:eastAsia="zh-CN"/>
        </w:rPr>
        <w:t xml:space="preserve">. Will his right be provided? Is this “marriage” even legal? </w:t>
      </w:r>
    </w:p>
    <w:p w14:paraId="3C02EBC7" w14:textId="48A0E5EA" w:rsidR="00B42E6A" w:rsidRDefault="004F2356" w:rsidP="003F42B9">
      <w:pPr>
        <w:rPr>
          <w:lang w:eastAsia="zh-CN"/>
        </w:rPr>
      </w:pPr>
      <w:r>
        <w:rPr>
          <w:lang w:eastAsia="zh-CN"/>
        </w:rPr>
        <w:t xml:space="preserve">There are many </w:t>
      </w:r>
      <w:r w:rsidR="00B42E6A">
        <w:rPr>
          <w:lang w:eastAsia="zh-CN"/>
        </w:rPr>
        <w:t xml:space="preserve">other </w:t>
      </w:r>
      <w:r>
        <w:rPr>
          <w:lang w:eastAsia="zh-CN"/>
        </w:rPr>
        <w:t xml:space="preserve">ethical questions about AI haven’t been answered. If AI accidently hurt human beings, who do we blame to? </w:t>
      </w:r>
      <w:r w:rsidR="00B42E6A">
        <w:rPr>
          <w:lang w:eastAsia="zh-CN"/>
        </w:rPr>
        <w:t xml:space="preserve">Do robots have rights like we do? </w:t>
      </w:r>
      <w:r w:rsidR="00C80439">
        <w:rPr>
          <w:lang w:eastAsia="zh-CN"/>
        </w:rPr>
        <w:t xml:space="preserve">How to regulate AI’s usage in weapons? </w:t>
      </w:r>
      <w:r w:rsidR="001C03B8">
        <w:rPr>
          <w:lang w:eastAsia="zh-CN"/>
        </w:rPr>
        <w:t>Will human beings’ emotion, such as empathy, be integrated into AI’s system?</w:t>
      </w:r>
      <w:r w:rsidR="005F28CC">
        <w:rPr>
          <w:lang w:eastAsia="zh-CN"/>
        </w:rPr>
        <w:t xml:space="preserve"> How to quantitively </w:t>
      </w:r>
      <w:r w:rsidR="00C16450">
        <w:rPr>
          <w:lang w:eastAsia="zh-CN"/>
        </w:rPr>
        <w:t>analysis it?</w:t>
      </w:r>
      <w:r w:rsidR="001C03B8">
        <w:rPr>
          <w:lang w:eastAsia="zh-CN"/>
        </w:rPr>
        <w:t xml:space="preserve"> </w:t>
      </w:r>
      <w:r>
        <w:rPr>
          <w:lang w:eastAsia="zh-CN"/>
        </w:rPr>
        <w:t>As technology got involved with our modern life, I believe it would be better to discuss those questions upfront</w:t>
      </w:r>
      <w:r w:rsidR="00C80439">
        <w:rPr>
          <w:lang w:eastAsia="zh-CN"/>
        </w:rPr>
        <w:t xml:space="preserve"> in order</w:t>
      </w:r>
      <w:r>
        <w:rPr>
          <w:lang w:eastAsia="zh-CN"/>
        </w:rPr>
        <w:t xml:space="preserve"> to avoid future</w:t>
      </w:r>
      <w:r w:rsidR="00DC66A2">
        <w:rPr>
          <w:lang w:eastAsia="zh-CN"/>
        </w:rPr>
        <w:t xml:space="preserve"> larger</w:t>
      </w:r>
      <w:r>
        <w:rPr>
          <w:lang w:eastAsia="zh-CN"/>
        </w:rPr>
        <w:t xml:space="preserve"> loss. </w:t>
      </w:r>
    </w:p>
    <w:p w14:paraId="69D9FA5E" w14:textId="77777777" w:rsidR="00B42E6A" w:rsidRDefault="00B42E6A" w:rsidP="00B42E6A">
      <w:pPr>
        <w:ind w:firstLine="0"/>
        <w:rPr>
          <w:lang w:eastAsia="zh-CN"/>
        </w:rPr>
      </w:pPr>
    </w:p>
    <w:sdt>
      <w:sdtPr>
        <w:rPr>
          <w:rFonts w:asciiTheme="minorHAnsi" w:eastAsiaTheme="minorEastAsia" w:hAnsiTheme="minorHAnsi" w:cstheme="minorBidi"/>
        </w:rPr>
        <w:id w:val="62297111"/>
        <w:docPartObj>
          <w:docPartGallery w:val="Bibliographies"/>
          <w:docPartUnique/>
        </w:docPartObj>
      </w:sdtPr>
      <w:sdtEndPr/>
      <w:sdtContent>
        <w:p w14:paraId="5E3DC765" w14:textId="77777777" w:rsidR="00E81978" w:rsidRDefault="005D3A03">
          <w:pPr>
            <w:pStyle w:val="SectionTitle"/>
          </w:pPr>
          <w:r>
            <w:t>References</w:t>
          </w:r>
        </w:p>
        <w:p w14:paraId="03175E14" w14:textId="75BF996C" w:rsidR="00C31D30" w:rsidRDefault="00C31D30" w:rsidP="00C31D30">
          <w:pPr>
            <w:pStyle w:val="Bibliography"/>
            <w:rPr>
              <w:noProof/>
            </w:rPr>
          </w:pPr>
          <w:r>
            <w:fldChar w:fldCharType="begin"/>
          </w:r>
          <w:r>
            <w:instrText xml:space="preserve"> BIBLIOGRAPHY </w:instrText>
          </w:r>
          <w:r>
            <w:fldChar w:fldCharType="separate"/>
          </w:r>
          <w:r w:rsidR="00871169">
            <w:rPr>
              <w:noProof/>
            </w:rPr>
            <w:t>Bossmann</w:t>
          </w:r>
          <w:r>
            <w:rPr>
              <w:noProof/>
            </w:rPr>
            <w:t xml:space="preserve">, </w:t>
          </w:r>
          <w:r w:rsidR="00871169">
            <w:rPr>
              <w:noProof/>
            </w:rPr>
            <w:t>J</w:t>
          </w:r>
          <w:r>
            <w:rPr>
              <w:noProof/>
            </w:rPr>
            <w:t>. (</w:t>
          </w:r>
          <w:r w:rsidR="00871169">
            <w:rPr>
              <w:noProof/>
            </w:rPr>
            <w:t>2016</w:t>
          </w:r>
          <w:r>
            <w:rPr>
              <w:noProof/>
            </w:rPr>
            <w:t xml:space="preserve">). </w:t>
          </w:r>
          <w:r w:rsidR="00871169" w:rsidRPr="00871169">
            <w:rPr>
              <w:noProof/>
            </w:rPr>
            <w:t>Top 9 ethical issues in artificial intelligence</w:t>
          </w:r>
          <w:r>
            <w:rPr>
              <w:noProof/>
            </w:rPr>
            <w:t xml:space="preserve">. </w:t>
          </w:r>
          <w:r w:rsidR="00871169">
            <w:rPr>
              <w:i/>
              <w:iCs/>
              <w:noProof/>
            </w:rPr>
            <w:t>World Economic Forum</w:t>
          </w:r>
          <w:r>
            <w:rPr>
              <w:noProof/>
            </w:rPr>
            <w:t xml:space="preserve">, </w:t>
          </w:r>
          <w:r w:rsidR="00871169" w:rsidRPr="00871169">
            <w:rPr>
              <w:noProof/>
            </w:rPr>
            <w:t>https://www.weforum.org/agenda/2016/10/top-10-ethical-issues-in-artificial-intelligence/</w:t>
          </w:r>
        </w:p>
        <w:p w14:paraId="099BDFF6" w14:textId="291478EF" w:rsidR="00F60AB4" w:rsidRDefault="004846CF" w:rsidP="00F60AB4">
          <w:pPr>
            <w:ind w:firstLine="0"/>
          </w:pPr>
          <w:r>
            <w:t xml:space="preserve">DW Documentary. (2019). </w:t>
          </w:r>
          <w:r w:rsidR="00F60AB4" w:rsidRPr="00F60AB4">
            <w:t>Artificial intelligence and its ethics</w:t>
          </w:r>
          <w:r w:rsidR="00F60AB4">
            <w:t>.</w:t>
          </w:r>
          <w:r w:rsidR="00F60AB4" w:rsidRPr="00F60AB4">
            <w:t xml:space="preserve"> </w:t>
          </w:r>
          <w:r w:rsidR="00F60AB4" w:rsidRPr="00F60AB4">
            <w:rPr>
              <w:i/>
              <w:iCs/>
            </w:rPr>
            <w:t>DW Documentary</w:t>
          </w:r>
          <w:r w:rsidR="00F60AB4">
            <w:t xml:space="preserve">,     </w:t>
          </w:r>
        </w:p>
        <w:p w14:paraId="526DBA8C" w14:textId="59BE5E2E" w:rsidR="00F60AB4" w:rsidRPr="00F60AB4" w:rsidRDefault="00F60AB4" w:rsidP="00F60AB4">
          <w:r w:rsidRPr="00F60AB4">
            <w:t>https://www.youtube.com/watch?v=Izd2qOgOGQI</w:t>
          </w:r>
        </w:p>
        <w:p w14:paraId="3280DB24" w14:textId="31759259" w:rsidR="00E81978" w:rsidRDefault="00C31D30" w:rsidP="00C31D30">
          <w:pPr>
            <w:pStyle w:val="Bibliography"/>
            <w:rPr>
              <w:noProof/>
            </w:rPr>
          </w:pPr>
          <w:r>
            <w:rPr>
              <w:b/>
              <w:bCs/>
              <w:noProof/>
            </w:rPr>
            <w:fldChar w:fldCharType="end"/>
          </w:r>
        </w:p>
      </w:sdtContent>
    </w:sdt>
    <w:sectPr w:rsidR="00E81978">
      <w:headerReference w:type="default" r:id="rId8"/>
      <w:headerReference w:type="first" r:id="rId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37E2F4" w14:textId="77777777" w:rsidR="005B7138" w:rsidRDefault="005B7138">
      <w:pPr>
        <w:spacing w:line="240" w:lineRule="auto"/>
      </w:pPr>
      <w:r>
        <w:separator/>
      </w:r>
    </w:p>
    <w:p w14:paraId="680A87C6" w14:textId="77777777" w:rsidR="005B7138" w:rsidRDefault="005B7138"/>
  </w:endnote>
  <w:endnote w:type="continuationSeparator" w:id="0">
    <w:p w14:paraId="7CC493A2" w14:textId="77777777" w:rsidR="005B7138" w:rsidRDefault="005B7138">
      <w:pPr>
        <w:spacing w:line="240" w:lineRule="auto"/>
      </w:pPr>
      <w:r>
        <w:continuationSeparator/>
      </w:r>
    </w:p>
    <w:p w14:paraId="1C60B300" w14:textId="77777777" w:rsidR="005B7138" w:rsidRDefault="005B71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231878" w14:textId="77777777" w:rsidR="005B7138" w:rsidRDefault="005B7138">
      <w:pPr>
        <w:spacing w:line="240" w:lineRule="auto"/>
      </w:pPr>
      <w:r>
        <w:separator/>
      </w:r>
    </w:p>
    <w:p w14:paraId="566E8D48" w14:textId="77777777" w:rsidR="005B7138" w:rsidRDefault="005B7138"/>
  </w:footnote>
  <w:footnote w:type="continuationSeparator" w:id="0">
    <w:p w14:paraId="2550B83F" w14:textId="77777777" w:rsidR="005B7138" w:rsidRDefault="005B7138">
      <w:pPr>
        <w:spacing w:line="240" w:lineRule="auto"/>
      </w:pPr>
      <w:r>
        <w:continuationSeparator/>
      </w:r>
    </w:p>
    <w:p w14:paraId="24B9165D" w14:textId="77777777" w:rsidR="005B7138" w:rsidRDefault="005B71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840C6" w14:textId="77777777" w:rsidR="00E81978" w:rsidRDefault="005B7138">
    <w:pPr>
      <w:pStyle w:val="Header"/>
    </w:pPr>
    <w:sdt>
      <w:sdtPr>
        <w:rPr>
          <w:rStyle w:val="Strong"/>
        </w:rPr>
        <w:alias w:val="Running head"/>
        <w:tag w:val=""/>
        <w:id w:val="12739865"/>
        <w:placeholder>
          <w:docPart w:val="C81DC46F2A233D48B61D1118DD764D47"/>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65D60" w14:textId="77777777" w:rsidR="00E81978" w:rsidRDefault="005D3A03">
    <w:pPr>
      <w:pStyle w:val="Header"/>
      <w:rPr>
        <w:rStyle w:val="Strong"/>
      </w:rPr>
    </w:pPr>
    <w:r>
      <w:t xml:space="preserve">Running head: </w:t>
    </w:r>
    <w:sdt>
      <w:sdtPr>
        <w:rPr>
          <w:rStyle w:val="Strong"/>
        </w:rPr>
        <w:alias w:val="Running head"/>
        <w:tag w:val=""/>
        <w:id w:val="-696842620"/>
        <w:placeholder>
          <w:docPart w:val="B83081366262AC478110C374A6CE9B31"/>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9A1"/>
    <w:rsid w:val="000D3F41"/>
    <w:rsid w:val="001B658C"/>
    <w:rsid w:val="001C03B8"/>
    <w:rsid w:val="001C0CE6"/>
    <w:rsid w:val="00300A38"/>
    <w:rsid w:val="00355DCA"/>
    <w:rsid w:val="00395DA6"/>
    <w:rsid w:val="003F42B9"/>
    <w:rsid w:val="004846CF"/>
    <w:rsid w:val="004C6B00"/>
    <w:rsid w:val="004F2356"/>
    <w:rsid w:val="00551A02"/>
    <w:rsid w:val="005534FA"/>
    <w:rsid w:val="005B7138"/>
    <w:rsid w:val="005D3A03"/>
    <w:rsid w:val="005F28CC"/>
    <w:rsid w:val="008002C0"/>
    <w:rsid w:val="00871169"/>
    <w:rsid w:val="008C5323"/>
    <w:rsid w:val="009A6A3B"/>
    <w:rsid w:val="00B42E6A"/>
    <w:rsid w:val="00B823AA"/>
    <w:rsid w:val="00BA45DB"/>
    <w:rsid w:val="00BF4184"/>
    <w:rsid w:val="00C0601E"/>
    <w:rsid w:val="00C16450"/>
    <w:rsid w:val="00C31D30"/>
    <w:rsid w:val="00C51F36"/>
    <w:rsid w:val="00C80439"/>
    <w:rsid w:val="00CD6E39"/>
    <w:rsid w:val="00CF6E91"/>
    <w:rsid w:val="00D85B68"/>
    <w:rsid w:val="00DC66A2"/>
    <w:rsid w:val="00E6004D"/>
    <w:rsid w:val="00E81978"/>
    <w:rsid w:val="00F379B7"/>
    <w:rsid w:val="00F525FA"/>
    <w:rsid w:val="00F60AB4"/>
    <w:rsid w:val="00FA29A1"/>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8AC87"/>
  <w15:chartTrackingRefBased/>
  <w15:docId w15:val="{06B7E13C-E9E1-924C-91B6-516BD736E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3142659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5157802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5979903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225203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5235028">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uqicao/Documents/2020-05spring/CS670CloudComp/project/ta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6AA37E5BD29074F9BE064485B3D2F60"/>
        <w:category>
          <w:name w:val="General"/>
          <w:gallery w:val="placeholder"/>
        </w:category>
        <w:types>
          <w:type w:val="bbPlcHdr"/>
        </w:types>
        <w:behaviors>
          <w:behavior w:val="content"/>
        </w:behaviors>
        <w:guid w:val="{8989914F-0F6C-D542-B327-5313F681311D}"/>
      </w:docPartPr>
      <w:docPartBody>
        <w:p w:rsidR="00007584" w:rsidRDefault="00F15649">
          <w:pPr>
            <w:pStyle w:val="76AA37E5BD29074F9BE064485B3D2F60"/>
          </w:pPr>
          <w:r>
            <w:t>[Title Here, up to 12 Words, on One to Two Lines]</w:t>
          </w:r>
        </w:p>
      </w:docPartBody>
    </w:docPart>
    <w:docPart>
      <w:docPartPr>
        <w:name w:val="089800260960CC4C8B225E7CEB12D212"/>
        <w:category>
          <w:name w:val="General"/>
          <w:gallery w:val="placeholder"/>
        </w:category>
        <w:types>
          <w:type w:val="bbPlcHdr"/>
        </w:types>
        <w:behaviors>
          <w:behavior w:val="content"/>
        </w:behaviors>
        <w:guid w:val="{34CBE968-812C-A749-B84A-BC925699DD2F}"/>
      </w:docPartPr>
      <w:docPartBody>
        <w:p w:rsidR="00007584" w:rsidRDefault="00F15649">
          <w:pPr>
            <w:pStyle w:val="089800260960CC4C8B225E7CEB12D212"/>
          </w:pPr>
          <w:r>
            <w:t>Author Note</w:t>
          </w:r>
        </w:p>
      </w:docPartBody>
    </w:docPart>
    <w:docPart>
      <w:docPartPr>
        <w:name w:val="EB064DC211333C4585194B4D08DEC519"/>
        <w:category>
          <w:name w:val="General"/>
          <w:gallery w:val="placeholder"/>
        </w:category>
        <w:types>
          <w:type w:val="bbPlcHdr"/>
        </w:types>
        <w:behaviors>
          <w:behavior w:val="content"/>
        </w:behaviors>
        <w:guid w:val="{41B310AA-82CB-594F-A717-119EBE3F7A38}"/>
      </w:docPartPr>
      <w:docPartBody>
        <w:p w:rsidR="00007584" w:rsidRDefault="00F15649">
          <w:pPr>
            <w:pStyle w:val="EB064DC211333C4585194B4D08DEC519"/>
          </w:pPr>
          <w:r>
            <w:t>[Title Here, up to 12 Words, on One to Two Lines]</w:t>
          </w:r>
        </w:p>
      </w:docPartBody>
    </w:docPart>
    <w:docPart>
      <w:docPartPr>
        <w:name w:val="C81DC46F2A233D48B61D1118DD764D47"/>
        <w:category>
          <w:name w:val="General"/>
          <w:gallery w:val="placeholder"/>
        </w:category>
        <w:types>
          <w:type w:val="bbPlcHdr"/>
        </w:types>
        <w:behaviors>
          <w:behavior w:val="content"/>
        </w:behaviors>
        <w:guid w:val="{ABB507C3-8B5F-5C4F-A6F4-95E18D7114C3}"/>
      </w:docPartPr>
      <w:docPartBody>
        <w:p w:rsidR="00007584" w:rsidRDefault="00F15649">
          <w:pPr>
            <w:pStyle w:val="C81DC46F2A233D48B61D1118DD764D47"/>
          </w:pPr>
          <w:r w:rsidRPr="005D3A03">
            <w:t>Figures title:</w:t>
          </w:r>
        </w:p>
      </w:docPartBody>
    </w:docPart>
    <w:docPart>
      <w:docPartPr>
        <w:name w:val="B83081366262AC478110C374A6CE9B31"/>
        <w:category>
          <w:name w:val="General"/>
          <w:gallery w:val="placeholder"/>
        </w:category>
        <w:types>
          <w:type w:val="bbPlcHdr"/>
        </w:types>
        <w:behaviors>
          <w:behavior w:val="content"/>
        </w:behaviors>
        <w:guid w:val="{14DACB9D-BEEC-3B4A-BEB1-A1BB711FCEAE}"/>
      </w:docPartPr>
      <w:docPartBody>
        <w:p w:rsidR="00007584" w:rsidRDefault="00F15649">
          <w:pPr>
            <w:pStyle w:val="B83081366262AC478110C374A6CE9B31"/>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649"/>
    <w:rsid w:val="00007584"/>
    <w:rsid w:val="00B674DE"/>
    <w:rsid w:val="00BF0ED9"/>
    <w:rsid w:val="00F156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AA37E5BD29074F9BE064485B3D2F60">
    <w:name w:val="76AA37E5BD29074F9BE064485B3D2F60"/>
  </w:style>
  <w:style w:type="paragraph" w:customStyle="1" w:styleId="089800260960CC4C8B225E7CEB12D212">
    <w:name w:val="089800260960CC4C8B225E7CEB12D212"/>
  </w:style>
  <w:style w:type="character" w:styleId="Emphasis">
    <w:name w:val="Emphasis"/>
    <w:basedOn w:val="DefaultParagraphFont"/>
    <w:uiPriority w:val="4"/>
    <w:unhideWhenUsed/>
    <w:qFormat/>
    <w:rPr>
      <w:i/>
      <w:iCs/>
    </w:rPr>
  </w:style>
  <w:style w:type="paragraph" w:customStyle="1" w:styleId="EB064DC211333C4585194B4D08DEC519">
    <w:name w:val="EB064DC211333C4585194B4D08DEC519"/>
  </w:style>
  <w:style w:type="paragraph" w:customStyle="1" w:styleId="C81DC46F2A233D48B61D1118DD764D47">
    <w:name w:val="C81DC46F2A233D48B61D1118DD764D47"/>
  </w:style>
  <w:style w:type="paragraph" w:customStyle="1" w:styleId="B83081366262AC478110C374A6CE9B31">
    <w:name w:val="B83081366262AC478110C374A6CE9B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tamplate.dotx</Template>
  <TotalTime>41</TotalTime>
  <Pages>3</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Reflection on AI Ethical Issues</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on AI Ethical Issues</dc:title>
  <dc:subject/>
  <dc:creator>Microsoft Office User</dc:creator>
  <cp:keywords/>
  <dc:description/>
  <cp:lastModifiedBy>CAO YUQI</cp:lastModifiedBy>
  <cp:revision>14</cp:revision>
  <dcterms:created xsi:type="dcterms:W3CDTF">2020-09-18T00:51:00Z</dcterms:created>
  <dcterms:modified xsi:type="dcterms:W3CDTF">2020-09-18T20:48:00Z</dcterms:modified>
</cp:coreProperties>
</file>